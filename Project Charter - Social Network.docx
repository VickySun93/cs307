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EFA43" w14:textId="77777777" w:rsidR="000E684D" w:rsidRDefault="000E684D">
      <w:pPr>
        <w:rPr>
          <w:rFonts w:ascii="Arial" w:hAnsi="Arial"/>
        </w:rPr>
      </w:pPr>
      <w:bookmarkStart w:id="0" w:name="_GoBack"/>
      <w:bookmarkEnd w:id="0"/>
    </w:p>
    <w:p w14:paraId="71514EA5" w14:textId="3D1EF639" w:rsidR="00B51DBF" w:rsidRPr="007140E4" w:rsidRDefault="00B51DBF" w:rsidP="00B51DBF">
      <w:pPr>
        <w:jc w:val="center"/>
        <w:rPr>
          <w:rFonts w:ascii="Arial" w:hAnsi="Arial"/>
          <w:b/>
        </w:rPr>
      </w:pPr>
      <w:r w:rsidRPr="007140E4">
        <w:rPr>
          <w:rFonts w:ascii="Arial" w:hAnsi="Arial"/>
          <w:b/>
        </w:rPr>
        <w:t>Team 6</w:t>
      </w:r>
      <w:r w:rsidR="008D2BE8" w:rsidRPr="007140E4">
        <w:rPr>
          <w:rFonts w:ascii="Arial" w:hAnsi="Arial"/>
          <w:b/>
        </w:rPr>
        <w:t xml:space="preserve"> Project Charter</w:t>
      </w:r>
    </w:p>
    <w:p w14:paraId="776A1E72" w14:textId="77777777" w:rsidR="008D2BE8" w:rsidRDefault="008D2BE8" w:rsidP="00B51DBF">
      <w:pPr>
        <w:jc w:val="center"/>
        <w:rPr>
          <w:rFonts w:ascii="Arial" w:hAnsi="Arial"/>
        </w:rPr>
      </w:pPr>
    </w:p>
    <w:p w14:paraId="1E02E694" w14:textId="6ED8FD84" w:rsidR="00AB0115" w:rsidRPr="007140E4" w:rsidRDefault="0088618F" w:rsidP="00B51DBF">
      <w:pPr>
        <w:jc w:val="center"/>
        <w:rPr>
          <w:rFonts w:ascii="Arial" w:hAnsi="Arial"/>
          <w:b/>
        </w:rPr>
      </w:pPr>
      <w:r w:rsidRPr="007140E4">
        <w:rPr>
          <w:rFonts w:ascii="Arial" w:hAnsi="Arial"/>
          <w:b/>
        </w:rPr>
        <w:t>Purdue Connect</w:t>
      </w:r>
    </w:p>
    <w:p w14:paraId="67D8B774" w14:textId="77777777" w:rsidR="008D2BE8" w:rsidRDefault="008D2BE8" w:rsidP="00B51DBF">
      <w:pPr>
        <w:jc w:val="center"/>
        <w:rPr>
          <w:rFonts w:ascii="Arial" w:hAnsi="Arial"/>
        </w:rPr>
      </w:pPr>
    </w:p>
    <w:p w14:paraId="7AA0FCA0" w14:textId="77777777" w:rsidR="008D2BE8" w:rsidRDefault="008D2BE8" w:rsidP="00AB0115">
      <w:pPr>
        <w:rPr>
          <w:rFonts w:ascii="Arial" w:hAnsi="Arial"/>
        </w:rPr>
      </w:pPr>
    </w:p>
    <w:p w14:paraId="0D08880E" w14:textId="1B58335E" w:rsidR="008D2BE8" w:rsidRPr="008D2BE8" w:rsidRDefault="008D2BE8" w:rsidP="008D2BE8">
      <w:pPr>
        <w:rPr>
          <w:rFonts w:ascii="Arial" w:hAnsi="Arial"/>
          <w:b/>
        </w:rPr>
      </w:pPr>
      <w:r w:rsidRPr="008D2BE8">
        <w:rPr>
          <w:rFonts w:ascii="Arial" w:hAnsi="Arial"/>
          <w:b/>
        </w:rPr>
        <w:t>Team Members:</w:t>
      </w:r>
    </w:p>
    <w:p w14:paraId="4111A129" w14:textId="270D237C" w:rsidR="00B51DBF" w:rsidRDefault="00B51DBF">
      <w:pPr>
        <w:rPr>
          <w:rFonts w:ascii="Arial" w:hAnsi="Arial"/>
        </w:rPr>
      </w:pPr>
      <w:r>
        <w:rPr>
          <w:rFonts w:ascii="Arial" w:hAnsi="Arial"/>
        </w:rPr>
        <w:t>Jaime Ortega, Stephen Kercher, Zhixuan Yu, Fangfang Sun,</w:t>
      </w:r>
      <w:r w:rsidR="0063514D">
        <w:rPr>
          <w:rFonts w:ascii="Arial" w:hAnsi="Arial"/>
        </w:rPr>
        <w:t xml:space="preserve"> </w:t>
      </w:r>
      <w:r w:rsidR="009E5CFA">
        <w:rPr>
          <w:rFonts w:ascii="Arial" w:hAnsi="Arial"/>
        </w:rPr>
        <w:t>&amp; Di</w:t>
      </w:r>
      <w:r>
        <w:rPr>
          <w:rFonts w:ascii="Arial" w:hAnsi="Arial"/>
        </w:rPr>
        <w:t xml:space="preserve"> Pan</w:t>
      </w:r>
    </w:p>
    <w:p w14:paraId="5C606DDF" w14:textId="77777777" w:rsidR="00B51DBF" w:rsidRDefault="00B51DBF">
      <w:pPr>
        <w:rPr>
          <w:rFonts w:ascii="Arial" w:hAnsi="Arial"/>
        </w:rPr>
      </w:pPr>
    </w:p>
    <w:p w14:paraId="4DD3ADDC" w14:textId="4CC1C2BD" w:rsidR="000E684D" w:rsidRDefault="000E684D">
      <w:pPr>
        <w:rPr>
          <w:rFonts w:ascii="Arial" w:hAnsi="Arial"/>
          <w:b/>
        </w:rPr>
      </w:pPr>
      <w:r>
        <w:rPr>
          <w:rFonts w:ascii="Arial" w:hAnsi="Arial"/>
          <w:b/>
        </w:rPr>
        <w:t>Problem Statement:</w:t>
      </w:r>
    </w:p>
    <w:p w14:paraId="7D207428" w14:textId="2947FDE9" w:rsidR="001022D2" w:rsidRDefault="00253F0A">
      <w:pPr>
        <w:rPr>
          <w:rFonts w:ascii="Arial" w:hAnsi="Arial"/>
        </w:rPr>
      </w:pPr>
      <w:r>
        <w:rPr>
          <w:rFonts w:ascii="Arial" w:hAnsi="Arial"/>
        </w:rPr>
        <w:t xml:space="preserve">It’s very difficult for students on campus to </w:t>
      </w:r>
      <w:r w:rsidR="0019198E">
        <w:rPr>
          <w:rFonts w:ascii="Arial" w:hAnsi="Arial"/>
        </w:rPr>
        <w:t xml:space="preserve">connect </w:t>
      </w:r>
      <w:r w:rsidR="00ED6B94">
        <w:rPr>
          <w:rFonts w:ascii="Arial" w:hAnsi="Arial"/>
        </w:rPr>
        <w:t xml:space="preserve">with other students </w:t>
      </w:r>
      <w:r w:rsidR="0019198E">
        <w:rPr>
          <w:rFonts w:ascii="Arial" w:hAnsi="Arial"/>
        </w:rPr>
        <w:t xml:space="preserve">for help on assignments and studying </w:t>
      </w:r>
      <w:r w:rsidR="00ED6B94">
        <w:rPr>
          <w:rFonts w:ascii="Arial" w:hAnsi="Arial"/>
        </w:rPr>
        <w:t>in</w:t>
      </w:r>
      <w:r w:rsidR="0019198E">
        <w:rPr>
          <w:rFonts w:ascii="Arial" w:hAnsi="Arial"/>
        </w:rPr>
        <w:t xml:space="preserve"> their courses. </w:t>
      </w:r>
      <w:r w:rsidR="00896B45">
        <w:rPr>
          <w:rFonts w:ascii="Arial" w:hAnsi="Arial"/>
        </w:rPr>
        <w:t xml:space="preserve">To solve this problem, we propose </w:t>
      </w:r>
      <w:r w:rsidR="00B670D7">
        <w:rPr>
          <w:rFonts w:ascii="Arial" w:hAnsi="Arial"/>
        </w:rPr>
        <w:t xml:space="preserve">an online solution </w:t>
      </w:r>
      <w:r w:rsidR="009E4540">
        <w:rPr>
          <w:rFonts w:ascii="Arial" w:hAnsi="Arial"/>
        </w:rPr>
        <w:t xml:space="preserve">for Purdue </w:t>
      </w:r>
      <w:r w:rsidR="006B5608">
        <w:rPr>
          <w:rFonts w:ascii="Arial" w:hAnsi="Arial"/>
        </w:rPr>
        <w:t xml:space="preserve">students </w:t>
      </w:r>
      <w:r w:rsidR="00062E1F">
        <w:rPr>
          <w:rFonts w:ascii="Arial" w:hAnsi="Arial"/>
        </w:rPr>
        <w:t xml:space="preserve">where they </w:t>
      </w:r>
      <w:r w:rsidR="00B35379">
        <w:rPr>
          <w:rFonts w:ascii="Arial" w:hAnsi="Arial"/>
        </w:rPr>
        <w:t xml:space="preserve">can connect with students </w:t>
      </w:r>
      <w:r w:rsidR="00B14F4B">
        <w:rPr>
          <w:rFonts w:ascii="Arial" w:hAnsi="Arial"/>
        </w:rPr>
        <w:t xml:space="preserve">assigned with the same course </w:t>
      </w:r>
      <w:r w:rsidR="00F86A54">
        <w:rPr>
          <w:rFonts w:ascii="Arial" w:hAnsi="Arial"/>
        </w:rPr>
        <w:t>number.</w:t>
      </w:r>
      <w:r w:rsidR="00265E6C">
        <w:rPr>
          <w:rFonts w:ascii="Arial" w:hAnsi="Arial"/>
        </w:rPr>
        <w:t xml:space="preserve"> </w:t>
      </w:r>
      <w:r w:rsidR="00477C38">
        <w:rPr>
          <w:rFonts w:ascii="Arial" w:hAnsi="Arial"/>
        </w:rPr>
        <w:t xml:space="preserve">Our solution is unique because </w:t>
      </w:r>
      <w:r w:rsidR="00CB7C79">
        <w:rPr>
          <w:rFonts w:ascii="Arial" w:hAnsi="Arial"/>
        </w:rPr>
        <w:t xml:space="preserve">it’s </w:t>
      </w:r>
      <w:r w:rsidR="00C8651E">
        <w:rPr>
          <w:rFonts w:ascii="Arial" w:hAnsi="Arial"/>
        </w:rPr>
        <w:t xml:space="preserve">a </w:t>
      </w:r>
      <w:r w:rsidR="006F642D">
        <w:rPr>
          <w:rFonts w:ascii="Arial" w:hAnsi="Arial"/>
        </w:rPr>
        <w:t xml:space="preserve">student centric </w:t>
      </w:r>
      <w:r w:rsidR="00C8651E">
        <w:rPr>
          <w:rFonts w:ascii="Arial" w:hAnsi="Arial"/>
        </w:rPr>
        <w:t xml:space="preserve">social network </w:t>
      </w:r>
      <w:r w:rsidR="00201B3C">
        <w:rPr>
          <w:rFonts w:ascii="Arial" w:hAnsi="Arial"/>
        </w:rPr>
        <w:t>specifically tailored to</w:t>
      </w:r>
      <w:r w:rsidR="008E76D4">
        <w:rPr>
          <w:rFonts w:ascii="Arial" w:hAnsi="Arial"/>
        </w:rPr>
        <w:t xml:space="preserve"> college </w:t>
      </w:r>
      <w:r w:rsidR="00CB7C79">
        <w:rPr>
          <w:rFonts w:ascii="Arial" w:hAnsi="Arial"/>
        </w:rPr>
        <w:t xml:space="preserve">students </w:t>
      </w:r>
      <w:r w:rsidR="00F6770C">
        <w:rPr>
          <w:rFonts w:ascii="Arial" w:hAnsi="Arial"/>
        </w:rPr>
        <w:t>with the sole pur</w:t>
      </w:r>
      <w:r w:rsidR="001022D2">
        <w:rPr>
          <w:rFonts w:ascii="Arial" w:hAnsi="Arial"/>
        </w:rPr>
        <w:t>pose of helping them ex</w:t>
      </w:r>
      <w:r w:rsidR="002039E3">
        <w:rPr>
          <w:rFonts w:ascii="Arial" w:hAnsi="Arial"/>
        </w:rPr>
        <w:t>cel in their academic endeavors</w:t>
      </w:r>
      <w:r w:rsidR="00A3790D">
        <w:rPr>
          <w:rFonts w:ascii="Arial" w:hAnsi="Arial"/>
        </w:rPr>
        <w:t xml:space="preserve"> by allowing them to connect, share, and collaborate </w:t>
      </w:r>
      <w:r w:rsidR="00CB2196">
        <w:rPr>
          <w:rFonts w:ascii="Arial" w:hAnsi="Arial"/>
        </w:rPr>
        <w:t>relevant information about their courses</w:t>
      </w:r>
      <w:r w:rsidR="001022D2">
        <w:rPr>
          <w:rFonts w:ascii="Arial" w:hAnsi="Arial"/>
        </w:rPr>
        <w:t>.</w:t>
      </w:r>
    </w:p>
    <w:p w14:paraId="1D993EA4" w14:textId="77777777" w:rsidR="00C82EBA" w:rsidRDefault="00C82EBA">
      <w:pPr>
        <w:rPr>
          <w:rFonts w:ascii="Arial" w:hAnsi="Arial"/>
        </w:rPr>
      </w:pPr>
    </w:p>
    <w:p w14:paraId="1B04E602" w14:textId="25F898B2" w:rsidR="00C82EBA" w:rsidRDefault="00C82EBA">
      <w:pPr>
        <w:rPr>
          <w:rFonts w:ascii="Arial" w:hAnsi="Arial"/>
          <w:b/>
        </w:rPr>
      </w:pPr>
      <w:r w:rsidRPr="00C82EBA">
        <w:rPr>
          <w:rFonts w:ascii="Arial" w:hAnsi="Arial"/>
          <w:b/>
        </w:rPr>
        <w:t>Project Objective:</w:t>
      </w:r>
    </w:p>
    <w:p w14:paraId="04AA5A55" w14:textId="78E54945" w:rsidR="00C96DA1" w:rsidRDefault="00B40C64" w:rsidP="00C96DA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Search engine to locate courses through course number and/or section</w:t>
      </w:r>
    </w:p>
    <w:p w14:paraId="0657FF2E" w14:textId="3D5CC342" w:rsidR="00B40C64" w:rsidRDefault="008546F4" w:rsidP="00C96DA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Each course will have a dedicated page that includes</w:t>
      </w:r>
    </w:p>
    <w:p w14:paraId="78C92A24" w14:textId="0D237790" w:rsidR="00375BC9" w:rsidRDefault="0005174B" w:rsidP="00375BC9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Q &amp; A </w:t>
      </w:r>
      <w:r w:rsidR="00852ADD">
        <w:rPr>
          <w:rFonts w:ascii="Arial" w:hAnsi="Arial"/>
        </w:rPr>
        <w:t xml:space="preserve">that students, TAs, and Professors can interact on </w:t>
      </w:r>
      <w:r>
        <w:rPr>
          <w:rFonts w:ascii="Arial" w:hAnsi="Arial"/>
        </w:rPr>
        <w:t>with respect to the course</w:t>
      </w:r>
    </w:p>
    <w:p w14:paraId="582BA2D2" w14:textId="3AC61BA3" w:rsidR="0005174B" w:rsidRDefault="00956087" w:rsidP="00375BC9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Upload documents </w:t>
      </w:r>
      <w:r w:rsidR="00763C87">
        <w:rPr>
          <w:rFonts w:ascii="Arial" w:hAnsi="Arial"/>
        </w:rPr>
        <w:t>relevant to the course</w:t>
      </w:r>
    </w:p>
    <w:p w14:paraId="5915F789" w14:textId="22E7FE81" w:rsidR="00763C87" w:rsidRDefault="00804C44" w:rsidP="00375BC9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Group and Individual Messaging </w:t>
      </w:r>
      <w:r w:rsidR="004A404E">
        <w:rPr>
          <w:rFonts w:ascii="Arial" w:hAnsi="Arial"/>
        </w:rPr>
        <w:t>so students can find study groups and partners or help each other</w:t>
      </w:r>
    </w:p>
    <w:p w14:paraId="45AA2B88" w14:textId="07B58E02" w:rsidR="00CA6C12" w:rsidRDefault="008E5CBA" w:rsidP="00375BC9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Information with respect to the course such as Professors, Grade distribution, </w:t>
      </w:r>
      <w:r w:rsidR="00CC0F7E">
        <w:rPr>
          <w:rFonts w:ascii="Arial" w:hAnsi="Arial"/>
        </w:rPr>
        <w:t>and course description</w:t>
      </w:r>
    </w:p>
    <w:p w14:paraId="663D7468" w14:textId="5EA79903" w:rsidR="001C240B" w:rsidRDefault="001C240B" w:rsidP="00375BC9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Finding Tutors</w:t>
      </w:r>
    </w:p>
    <w:p w14:paraId="7B6B034E" w14:textId="0FC81E93" w:rsidR="00752BF1" w:rsidRDefault="00BC1592" w:rsidP="00752BF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Crea</w:t>
      </w:r>
      <w:r w:rsidR="004C3E03">
        <w:rPr>
          <w:rFonts w:ascii="Arial" w:hAnsi="Arial"/>
        </w:rPr>
        <w:t>te database for students accounts</w:t>
      </w:r>
    </w:p>
    <w:p w14:paraId="1FEB355F" w14:textId="379024D1" w:rsidR="00D53C6B" w:rsidRDefault="00CB3685" w:rsidP="00752BF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Create database for each course</w:t>
      </w:r>
    </w:p>
    <w:p w14:paraId="5296F9C5" w14:textId="7946BE4C" w:rsidR="00C96DA1" w:rsidRDefault="005C6893" w:rsidP="00C96DA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25308">
        <w:rPr>
          <w:rFonts w:ascii="Arial" w:hAnsi="Arial"/>
        </w:rPr>
        <w:t xml:space="preserve">Notifications on </w:t>
      </w:r>
      <w:r w:rsidR="00E25308" w:rsidRPr="00E25308">
        <w:rPr>
          <w:rFonts w:ascii="Arial" w:hAnsi="Arial"/>
        </w:rPr>
        <w:t xml:space="preserve">activity </w:t>
      </w:r>
      <w:r w:rsidRPr="00E25308">
        <w:rPr>
          <w:rFonts w:ascii="Arial" w:hAnsi="Arial"/>
        </w:rPr>
        <w:t xml:space="preserve">updates </w:t>
      </w:r>
      <w:r w:rsidR="00E25308" w:rsidRPr="00E25308">
        <w:rPr>
          <w:rFonts w:ascii="Arial" w:hAnsi="Arial"/>
        </w:rPr>
        <w:t xml:space="preserve">for </w:t>
      </w:r>
      <w:r w:rsidR="00E25308">
        <w:rPr>
          <w:rFonts w:ascii="Arial" w:hAnsi="Arial"/>
        </w:rPr>
        <w:t>courses</w:t>
      </w:r>
    </w:p>
    <w:p w14:paraId="32234D3D" w14:textId="77777777" w:rsidR="00260156" w:rsidRDefault="006D6147" w:rsidP="00C96DA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Account management tools like </w:t>
      </w:r>
      <w:r w:rsidR="00260156">
        <w:rPr>
          <w:rFonts w:ascii="Arial" w:hAnsi="Arial"/>
        </w:rPr>
        <w:t>resetting password and email, and basic dashboard</w:t>
      </w:r>
    </w:p>
    <w:p w14:paraId="25E4AFDB" w14:textId="64576C09" w:rsidR="001F0702" w:rsidRPr="001F0702" w:rsidRDefault="00260156" w:rsidP="00202176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495CD786" w14:textId="10D4E662" w:rsidR="00C96DA1" w:rsidRDefault="00C96DA1" w:rsidP="00C96DA1">
      <w:pPr>
        <w:rPr>
          <w:rFonts w:ascii="Arial" w:hAnsi="Arial"/>
          <w:b/>
        </w:rPr>
      </w:pPr>
      <w:r w:rsidRPr="00C96DA1">
        <w:rPr>
          <w:rFonts w:ascii="Arial" w:hAnsi="Arial"/>
          <w:b/>
        </w:rPr>
        <w:t>Stakeholders:</w:t>
      </w:r>
    </w:p>
    <w:p w14:paraId="6882ABD2" w14:textId="01F1A05E" w:rsidR="003B7788" w:rsidRPr="003B7788" w:rsidRDefault="008A567C" w:rsidP="00C96DA1">
      <w:pPr>
        <w:rPr>
          <w:rFonts w:ascii="Arial" w:hAnsi="Arial"/>
        </w:rPr>
      </w:pPr>
      <w:r>
        <w:rPr>
          <w:rFonts w:ascii="Arial" w:hAnsi="Arial"/>
        </w:rPr>
        <w:t xml:space="preserve">Purdue Students, </w:t>
      </w:r>
      <w:r w:rsidR="00251303">
        <w:rPr>
          <w:rFonts w:ascii="Arial" w:hAnsi="Arial"/>
        </w:rPr>
        <w:t xml:space="preserve">Purdue University IT department, </w:t>
      </w:r>
      <w:r w:rsidR="00E01A83">
        <w:rPr>
          <w:rFonts w:ascii="Arial" w:hAnsi="Arial"/>
        </w:rPr>
        <w:t>Purdue Faculty</w:t>
      </w:r>
      <w:r w:rsidR="00BE00C0">
        <w:rPr>
          <w:rFonts w:ascii="Arial" w:hAnsi="Arial"/>
        </w:rPr>
        <w:t xml:space="preserve">, </w:t>
      </w:r>
      <w:r w:rsidR="00490362">
        <w:rPr>
          <w:rFonts w:ascii="Arial" w:hAnsi="Arial"/>
        </w:rPr>
        <w:t>Development Team</w:t>
      </w:r>
    </w:p>
    <w:p w14:paraId="04F8CEF1" w14:textId="77777777" w:rsidR="00C96DA1" w:rsidRDefault="00C96DA1" w:rsidP="00C96DA1">
      <w:pPr>
        <w:rPr>
          <w:rFonts w:ascii="Arial" w:hAnsi="Arial"/>
          <w:b/>
        </w:rPr>
      </w:pPr>
    </w:p>
    <w:p w14:paraId="582794E5" w14:textId="0187E884" w:rsidR="00C96DA1" w:rsidRDefault="00C96DA1" w:rsidP="00C96DA1">
      <w:pPr>
        <w:rPr>
          <w:rFonts w:ascii="Arial" w:hAnsi="Arial"/>
          <w:b/>
        </w:rPr>
      </w:pPr>
      <w:r>
        <w:rPr>
          <w:rFonts w:ascii="Arial" w:hAnsi="Arial"/>
          <w:b/>
        </w:rPr>
        <w:t>Project Deliverables:</w:t>
      </w:r>
    </w:p>
    <w:p w14:paraId="08D89015" w14:textId="23DED9AA" w:rsidR="00202176" w:rsidRPr="00AF7E63" w:rsidRDefault="00BA5264" w:rsidP="00C96DA1">
      <w:pPr>
        <w:rPr>
          <w:rFonts w:ascii="Arial" w:hAnsi="Arial"/>
        </w:rPr>
      </w:pPr>
      <w:r>
        <w:rPr>
          <w:rFonts w:ascii="Arial" w:hAnsi="Arial"/>
        </w:rPr>
        <w:t>A</w:t>
      </w:r>
      <w:r w:rsidR="007736A8">
        <w:rPr>
          <w:rFonts w:ascii="Arial" w:hAnsi="Arial"/>
        </w:rPr>
        <w:t xml:space="preserve"> web based application with</w:t>
      </w:r>
      <w:r>
        <w:rPr>
          <w:rFonts w:ascii="Arial" w:hAnsi="Arial"/>
        </w:rPr>
        <w:t xml:space="preserve"> python-generated HTML and databases for courses and students maintained by SQL.</w:t>
      </w:r>
      <w:r w:rsidR="007736A8">
        <w:rPr>
          <w:rFonts w:ascii="Arial" w:hAnsi="Arial"/>
        </w:rPr>
        <w:t xml:space="preserve">  SQL would also be responsible for keeping records of the Q &amp; A and forums.</w:t>
      </w:r>
    </w:p>
    <w:p w14:paraId="3725FCEA" w14:textId="77777777" w:rsidR="00BC1592" w:rsidRPr="00C96DA1" w:rsidRDefault="00BC1592" w:rsidP="00C96DA1">
      <w:pPr>
        <w:rPr>
          <w:rFonts w:ascii="Arial" w:hAnsi="Arial"/>
          <w:b/>
        </w:rPr>
      </w:pPr>
    </w:p>
    <w:p w14:paraId="222F925E" w14:textId="771C1DF0" w:rsidR="00817EB7" w:rsidRPr="00C96DA1" w:rsidRDefault="00817EB7" w:rsidP="00C96DA1">
      <w:pPr>
        <w:rPr>
          <w:rFonts w:ascii="Arial" w:hAnsi="Arial"/>
        </w:rPr>
      </w:pPr>
    </w:p>
    <w:sectPr w:rsidR="00817EB7" w:rsidRPr="00C96DA1" w:rsidSect="008C2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4C78"/>
    <w:multiLevelType w:val="hybridMultilevel"/>
    <w:tmpl w:val="B1D6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B22"/>
    <w:multiLevelType w:val="hybridMultilevel"/>
    <w:tmpl w:val="4FB0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05"/>
    <w:rsid w:val="0005174B"/>
    <w:rsid w:val="000551AC"/>
    <w:rsid w:val="00062E1F"/>
    <w:rsid w:val="000954E2"/>
    <w:rsid w:val="000E684D"/>
    <w:rsid w:val="001022D2"/>
    <w:rsid w:val="00124B45"/>
    <w:rsid w:val="00187CE8"/>
    <w:rsid w:val="0019198E"/>
    <w:rsid w:val="001C240B"/>
    <w:rsid w:val="001C677C"/>
    <w:rsid w:val="001F0702"/>
    <w:rsid w:val="00201B3C"/>
    <w:rsid w:val="00202176"/>
    <w:rsid w:val="002039E3"/>
    <w:rsid w:val="002422CE"/>
    <w:rsid w:val="00251303"/>
    <w:rsid w:val="00253F0A"/>
    <w:rsid w:val="00260156"/>
    <w:rsid w:val="00265E6C"/>
    <w:rsid w:val="002D78ED"/>
    <w:rsid w:val="00375BC9"/>
    <w:rsid w:val="003B7788"/>
    <w:rsid w:val="003E2D7F"/>
    <w:rsid w:val="00424CAC"/>
    <w:rsid w:val="00477C38"/>
    <w:rsid w:val="00490362"/>
    <w:rsid w:val="004A404E"/>
    <w:rsid w:val="004A5C24"/>
    <w:rsid w:val="004C3E03"/>
    <w:rsid w:val="005B5E91"/>
    <w:rsid w:val="005C6893"/>
    <w:rsid w:val="0063514D"/>
    <w:rsid w:val="006B5608"/>
    <w:rsid w:val="006D6147"/>
    <w:rsid w:val="006E607D"/>
    <w:rsid w:val="006F642D"/>
    <w:rsid w:val="007140E4"/>
    <w:rsid w:val="00752BF1"/>
    <w:rsid w:val="00763C87"/>
    <w:rsid w:val="00773580"/>
    <w:rsid w:val="007736A8"/>
    <w:rsid w:val="007A0112"/>
    <w:rsid w:val="00804C44"/>
    <w:rsid w:val="00817EB7"/>
    <w:rsid w:val="00827A37"/>
    <w:rsid w:val="00852ADD"/>
    <w:rsid w:val="008546F4"/>
    <w:rsid w:val="0088618F"/>
    <w:rsid w:val="00896B45"/>
    <w:rsid w:val="008A567C"/>
    <w:rsid w:val="008B6AA5"/>
    <w:rsid w:val="008C2CA2"/>
    <w:rsid w:val="008D2BE8"/>
    <w:rsid w:val="008E5CBA"/>
    <w:rsid w:val="008E76D4"/>
    <w:rsid w:val="00937758"/>
    <w:rsid w:val="00956087"/>
    <w:rsid w:val="009E4540"/>
    <w:rsid w:val="009E5CFA"/>
    <w:rsid w:val="00A03412"/>
    <w:rsid w:val="00A3790D"/>
    <w:rsid w:val="00AB0115"/>
    <w:rsid w:val="00AF5B05"/>
    <w:rsid w:val="00AF5E6E"/>
    <w:rsid w:val="00AF7E63"/>
    <w:rsid w:val="00B14F4B"/>
    <w:rsid w:val="00B35379"/>
    <w:rsid w:val="00B40C64"/>
    <w:rsid w:val="00B51DBF"/>
    <w:rsid w:val="00B670D7"/>
    <w:rsid w:val="00B974E4"/>
    <w:rsid w:val="00BA136A"/>
    <w:rsid w:val="00BA5264"/>
    <w:rsid w:val="00BB0B33"/>
    <w:rsid w:val="00BC1592"/>
    <w:rsid w:val="00BD7BD5"/>
    <w:rsid w:val="00BE00C0"/>
    <w:rsid w:val="00C37DF8"/>
    <w:rsid w:val="00C819AB"/>
    <w:rsid w:val="00C81B29"/>
    <w:rsid w:val="00C82EBA"/>
    <w:rsid w:val="00C8651E"/>
    <w:rsid w:val="00C96DA1"/>
    <w:rsid w:val="00CA6C12"/>
    <w:rsid w:val="00CB2196"/>
    <w:rsid w:val="00CB3685"/>
    <w:rsid w:val="00CB6954"/>
    <w:rsid w:val="00CB7C79"/>
    <w:rsid w:val="00CC0F7E"/>
    <w:rsid w:val="00CF5219"/>
    <w:rsid w:val="00D53C6B"/>
    <w:rsid w:val="00D957FC"/>
    <w:rsid w:val="00E01A83"/>
    <w:rsid w:val="00E25308"/>
    <w:rsid w:val="00ED6B94"/>
    <w:rsid w:val="00F57E3F"/>
    <w:rsid w:val="00F6770C"/>
    <w:rsid w:val="00F86A54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7EF20"/>
  <w14:defaultImageDpi w14:val="300"/>
  <w15:docId w15:val="{65B52A2D-A2A7-4FDE-BC8A-C9743BE9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12740-DD4F-41FD-AA73-4AF55D4E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53CF76C3</Template>
  <TotalTime>0</TotalTime>
  <Pages>1</Pages>
  <Words>250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Ortega</dc:creator>
  <cp:keywords/>
  <dc:description/>
  <cp:lastModifiedBy>Ortega, Jaime</cp:lastModifiedBy>
  <cp:revision>2</cp:revision>
  <dcterms:created xsi:type="dcterms:W3CDTF">2015-01-29T23:44:00Z</dcterms:created>
  <dcterms:modified xsi:type="dcterms:W3CDTF">2015-01-29T23:44:00Z</dcterms:modified>
</cp:coreProperties>
</file>